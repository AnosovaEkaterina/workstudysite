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D4C8" w14:textId="77777777" w:rsidR="00DC5D69" w:rsidRDefault="00DC5D69" w:rsidP="00D67E51">
      <w:pPr>
        <w:pStyle w:val="a7"/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135019C" wp14:editId="53324319">
            <wp:extent cx="2346605" cy="82000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35" cy="8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A72" w14:textId="1F8648BB" w:rsidR="00D67E51" w:rsidRPr="00DC5D69" w:rsidRDefault="00D67E51" w:rsidP="00DC5D69">
      <w:pPr>
        <w:pStyle w:val="a7"/>
        <w:jc w:val="center"/>
        <w:rPr>
          <w:b/>
          <w:bCs/>
          <w:sz w:val="40"/>
          <w:szCs w:val="40"/>
          <w:u w:val="single"/>
        </w:rPr>
      </w:pPr>
      <w:r w:rsidRPr="008B22E7">
        <w:rPr>
          <w:b/>
          <w:bCs/>
          <w:sz w:val="40"/>
          <w:szCs w:val="40"/>
          <w:u w:val="single"/>
        </w:rPr>
        <w:t>Популярные программы стажировок</w:t>
      </w:r>
    </w:p>
    <w:p w14:paraId="530FF9C8" w14:textId="36224B8D" w:rsidR="005917A3" w:rsidRPr="00942BE9" w:rsidRDefault="00D67E51">
      <w:pPr>
        <w:pStyle w:val="ac"/>
        <w:rPr>
          <w:b/>
          <w:bCs/>
        </w:rPr>
      </w:pPr>
      <w:r w:rsidRPr="00526B07">
        <w:rPr>
          <w:b/>
          <w:bCs/>
        </w:rPr>
        <w:t xml:space="preserve">Составитель: </w:t>
      </w:r>
      <w:r w:rsidR="00942BE9" w:rsidRPr="00942BE9">
        <w:t>{{</w:t>
      </w:r>
      <w:r w:rsidR="00942BE9">
        <w:rPr>
          <w:lang w:val="en-US"/>
        </w:rPr>
        <w:t>FIO</w:t>
      </w:r>
      <w:r w:rsidR="00942BE9" w:rsidRPr="00942BE9">
        <w:t>}}</w:t>
      </w:r>
    </w:p>
    <w:p w14:paraId="55360FE3" w14:textId="6D2A92FF" w:rsidR="005917A3" w:rsidRDefault="00D67E51" w:rsidP="00D67E51">
      <w:pPr>
        <w:pStyle w:val="ac"/>
      </w:pPr>
      <w:r w:rsidRPr="00526B07">
        <w:rPr>
          <w:b/>
          <w:bCs/>
        </w:rPr>
        <w:t xml:space="preserve">Дата составления отчета: </w:t>
      </w:r>
      <w:r w:rsidR="00942BE9" w:rsidRPr="00942BE9">
        <w:rPr>
          <w:b/>
          <w:bCs/>
          <w:u w:val="single"/>
        </w:rPr>
        <w:t>{{</w:t>
      </w:r>
      <w:r w:rsidR="00942BE9">
        <w:rPr>
          <w:b/>
          <w:bCs/>
          <w:u w:val="single"/>
          <w:lang w:val="en-US"/>
        </w:rPr>
        <w:t>DAY</w:t>
      </w:r>
      <w:r w:rsidR="00942BE9" w:rsidRPr="00942BE9">
        <w:rPr>
          <w:b/>
          <w:bCs/>
          <w:u w:val="single"/>
        </w:rPr>
        <w:t>}</w:t>
      </w:r>
      <w:proofErr w:type="gramStart"/>
      <w:r w:rsidR="00942BE9" w:rsidRPr="00942BE9">
        <w:rPr>
          <w:b/>
          <w:bCs/>
          <w:u w:val="single"/>
        </w:rPr>
        <w:t>}</w:t>
      </w:r>
      <w:r w:rsidRPr="00606B4E">
        <w:rPr>
          <w:b/>
          <w:bCs/>
          <w:u w:val="single"/>
        </w:rPr>
        <w:t>.</w:t>
      </w:r>
      <w:r w:rsidR="00942BE9" w:rsidRPr="00942BE9">
        <w:rPr>
          <w:b/>
          <w:bCs/>
          <w:u w:val="single"/>
        </w:rPr>
        <w:t>{</w:t>
      </w:r>
      <w:proofErr w:type="gramEnd"/>
      <w:r w:rsidR="00942BE9" w:rsidRPr="00942BE9">
        <w:rPr>
          <w:b/>
          <w:bCs/>
          <w:u w:val="single"/>
        </w:rPr>
        <w:t>{</w:t>
      </w:r>
      <w:r w:rsidR="00942BE9">
        <w:rPr>
          <w:b/>
          <w:bCs/>
          <w:u w:val="single"/>
          <w:lang w:val="en-US"/>
        </w:rPr>
        <w:t>MONTH</w:t>
      </w:r>
      <w:r w:rsidR="00942BE9" w:rsidRPr="00942BE9">
        <w:rPr>
          <w:b/>
          <w:bCs/>
          <w:u w:val="single"/>
        </w:rPr>
        <w:t>}}</w:t>
      </w:r>
      <w:r w:rsidRPr="00606B4E">
        <w:rPr>
          <w:b/>
          <w:bCs/>
          <w:u w:val="single"/>
        </w:rPr>
        <w:t>.</w:t>
      </w:r>
      <w:r w:rsidR="00942BE9" w:rsidRPr="00942BE9">
        <w:rPr>
          <w:b/>
          <w:bCs/>
          <w:u w:val="single"/>
        </w:rPr>
        <w:t>{{</w:t>
      </w:r>
      <w:r w:rsidR="00942BE9">
        <w:rPr>
          <w:b/>
          <w:bCs/>
          <w:u w:val="single"/>
          <w:lang w:val="en-US"/>
        </w:rPr>
        <w:t>YEAR</w:t>
      </w:r>
      <w:r w:rsidR="00942BE9" w:rsidRPr="00942BE9">
        <w:rPr>
          <w:b/>
          <w:bCs/>
          <w:u w:val="single"/>
        </w:rPr>
        <w:t>}}</w:t>
      </w:r>
      <w:r w:rsidR="00526B07">
        <w:tab/>
      </w:r>
    </w:p>
    <w:p w14:paraId="08585F9A" w14:textId="5950B682" w:rsidR="00526B07" w:rsidRDefault="00526B07" w:rsidP="00D67E51">
      <w:pPr>
        <w:pStyle w:val="ac"/>
      </w:pPr>
      <w:r>
        <w:t>____________________________________________________________________________</w:t>
      </w:r>
    </w:p>
    <w:p w14:paraId="10C0F1A8" w14:textId="12279E9F" w:rsidR="00526B07" w:rsidRPr="00942BE9" w:rsidRDefault="00526B07" w:rsidP="00526B07">
      <w:pPr>
        <w:pStyle w:val="ac"/>
        <w:spacing w:line="276" w:lineRule="auto"/>
      </w:pPr>
      <w:r>
        <w:t xml:space="preserve">Всего программ стажировок: </w:t>
      </w:r>
      <w:r w:rsidR="00942BE9" w:rsidRPr="00942BE9">
        <w:t>{{</w:t>
      </w:r>
      <w:r w:rsidR="00942BE9">
        <w:rPr>
          <w:lang w:val="en-US"/>
        </w:rPr>
        <w:t>COUNT</w:t>
      </w:r>
      <w:r w:rsidR="00942BE9" w:rsidRPr="00942BE9">
        <w:t>_</w:t>
      </w:r>
      <w:r w:rsidR="00942BE9">
        <w:rPr>
          <w:lang w:val="en-US"/>
        </w:rPr>
        <w:t>PROGRAMS</w:t>
      </w:r>
      <w:r w:rsidR="00942BE9" w:rsidRPr="00942BE9">
        <w:t>}}</w:t>
      </w:r>
    </w:p>
    <w:tbl>
      <w:tblPr>
        <w:tblStyle w:val="ReportTable"/>
        <w:tblW w:w="5077" w:type="pct"/>
        <w:tblLayout w:type="fixed"/>
        <w:tblLook w:val="04A0" w:firstRow="1" w:lastRow="0" w:firstColumn="1" w:lastColumn="0" w:noHBand="0" w:noVBand="1"/>
        <w:tblCaption w:val="Таблица содержимого"/>
      </w:tblPr>
      <w:tblGrid>
        <w:gridCol w:w="296"/>
        <w:gridCol w:w="1678"/>
        <w:gridCol w:w="2001"/>
        <w:gridCol w:w="1491"/>
        <w:gridCol w:w="2285"/>
        <w:gridCol w:w="1620"/>
      </w:tblGrid>
      <w:tr w:rsidR="00942BE9" w:rsidRPr="00526B07" w14:paraId="68463799" w14:textId="56080A20" w:rsidTr="0094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dxa"/>
            <w:tcBorders>
              <w:bottom w:val="single" w:sz="18" w:space="0" w:color="auto"/>
            </w:tcBorders>
          </w:tcPr>
          <w:p w14:paraId="160C5354" w14:textId="77777777" w:rsidR="00526B07" w:rsidRDefault="00526B07"/>
        </w:tc>
        <w:tc>
          <w:tcPr>
            <w:tcW w:w="1678" w:type="dxa"/>
            <w:tcBorders>
              <w:bottom w:val="single" w:sz="18" w:space="0" w:color="auto"/>
            </w:tcBorders>
          </w:tcPr>
          <w:p w14:paraId="36146EEF" w14:textId="06BEE5FB" w:rsidR="00526B07" w:rsidRDefault="00526B07" w:rsidP="00942BE9">
            <w:pPr>
              <w:ind w:right="-4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526B07">
              <w:rPr>
                <w:b/>
                <w:bCs/>
                <w:sz w:val="22"/>
                <w:szCs w:val="20"/>
              </w:rPr>
              <w:t>Название</w:t>
            </w:r>
          </w:p>
          <w:p w14:paraId="71E58B83" w14:textId="527A3A1E" w:rsidR="00526B07" w:rsidRPr="00526B07" w:rsidRDefault="00526B07" w:rsidP="00942BE9">
            <w:pPr>
              <w:ind w:right="-4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526B07">
              <w:rPr>
                <w:b/>
                <w:bCs/>
                <w:sz w:val="22"/>
                <w:szCs w:val="20"/>
              </w:rPr>
              <w:t>программы</w:t>
            </w:r>
          </w:p>
        </w:tc>
        <w:tc>
          <w:tcPr>
            <w:tcW w:w="2001" w:type="dxa"/>
            <w:tcBorders>
              <w:bottom w:val="single" w:sz="18" w:space="0" w:color="auto"/>
            </w:tcBorders>
          </w:tcPr>
          <w:p w14:paraId="0E26242B" w14:textId="02392937" w:rsidR="00526B07" w:rsidRPr="00526B07" w:rsidRDefault="00526B07" w:rsidP="0094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Реализуемые н</w:t>
            </w:r>
            <w:r w:rsidRPr="00526B07">
              <w:rPr>
                <w:b/>
                <w:bCs/>
                <w:sz w:val="22"/>
                <w:szCs w:val="20"/>
              </w:rPr>
              <w:t>аправления</w:t>
            </w:r>
          </w:p>
        </w:tc>
        <w:tc>
          <w:tcPr>
            <w:tcW w:w="1491" w:type="dxa"/>
            <w:tcBorders>
              <w:bottom w:val="single" w:sz="18" w:space="0" w:color="auto"/>
            </w:tcBorders>
          </w:tcPr>
          <w:p w14:paraId="6FA83CA3" w14:textId="1998FC02" w:rsidR="00526B07" w:rsidRPr="00526B07" w:rsidRDefault="00526B07" w:rsidP="00942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 w:rsidRPr="00526B07">
              <w:rPr>
                <w:b/>
                <w:bCs/>
                <w:sz w:val="22"/>
                <w:szCs w:val="20"/>
              </w:rPr>
              <w:t>Тип занятости</w:t>
            </w:r>
          </w:p>
        </w:tc>
        <w:tc>
          <w:tcPr>
            <w:tcW w:w="2285" w:type="dxa"/>
            <w:tcBorders>
              <w:bottom w:val="single" w:sz="18" w:space="0" w:color="auto"/>
            </w:tcBorders>
          </w:tcPr>
          <w:p w14:paraId="14B83B5D" w14:textId="77777777" w:rsidR="00942BE9" w:rsidRDefault="00526B07" w:rsidP="00942BE9">
            <w:pPr>
              <w:ind w:left="35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Требования</w:t>
            </w:r>
          </w:p>
          <w:p w14:paraId="7A1D1015" w14:textId="7B4A202B" w:rsidR="00526B07" w:rsidRPr="00526B07" w:rsidRDefault="00942BE9" w:rsidP="00942BE9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  <w:lang w:val="en-US"/>
              </w:rPr>
              <w:t xml:space="preserve">       </w:t>
            </w:r>
            <w:r w:rsidR="00526B07">
              <w:rPr>
                <w:b/>
                <w:bCs/>
                <w:sz w:val="22"/>
                <w:szCs w:val="20"/>
              </w:rPr>
              <w:t>к кандидатам</w:t>
            </w: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14:paraId="17B7ABE5" w14:textId="77777777" w:rsidR="00942BE9" w:rsidRDefault="00003476" w:rsidP="00942BE9">
            <w:pPr>
              <w:ind w:left="0" w:right="-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Популярность</w:t>
            </w:r>
          </w:p>
          <w:p w14:paraId="0D794FEF" w14:textId="37141007" w:rsidR="00526B07" w:rsidRPr="00526B07" w:rsidRDefault="00526B07" w:rsidP="00942BE9">
            <w:pPr>
              <w:ind w:left="0" w:right="-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программы</w:t>
            </w:r>
          </w:p>
        </w:tc>
      </w:tr>
      <w:tr w:rsidR="00942BE9" w:rsidRPr="00526B07" w14:paraId="195845F8" w14:textId="77777777" w:rsidTr="00942BE9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1" w:type="dxa"/>
            <w:gridSpan w:val="6"/>
            <w:tcBorders>
              <w:top w:val="single" w:sz="18" w:space="0" w:color="auto"/>
              <w:bottom w:val="nil"/>
            </w:tcBorders>
          </w:tcPr>
          <w:p w14:paraId="1D4FCC2B" w14:textId="3B99E4A8" w:rsidR="00942BE9" w:rsidRPr="00942BE9" w:rsidRDefault="00942BE9" w:rsidP="00942BE9">
            <w:pPr>
              <w:ind w:right="-120"/>
              <w:jc w:val="left"/>
              <w:rPr>
                <w:b w:val="0"/>
                <w:bCs/>
                <w:sz w:val="22"/>
                <w:szCs w:val="20"/>
                <w:lang w:val="en-US"/>
              </w:rPr>
            </w:pPr>
            <w:r>
              <w:rPr>
                <w:b w:val="0"/>
                <w:bCs/>
                <w:sz w:val="22"/>
                <w:szCs w:val="20"/>
                <w:lang w:val="en-US"/>
              </w:rPr>
              <w:t>{% for program in programs %}</w:t>
            </w:r>
          </w:p>
        </w:tc>
      </w:tr>
      <w:tr w:rsidR="00942BE9" w14:paraId="05B127BB" w14:textId="01FC434B" w:rsidTr="00533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dxa"/>
            <w:tcBorders>
              <w:top w:val="nil"/>
              <w:bottom w:val="nil"/>
            </w:tcBorders>
          </w:tcPr>
          <w:p w14:paraId="68CFC857" w14:textId="3976804A" w:rsidR="00526B07" w:rsidRPr="00942BE9" w:rsidRDefault="00526B07" w:rsidP="00942BE9">
            <w:pPr>
              <w:pStyle w:val="afa"/>
              <w:numPr>
                <w:ilvl w:val="0"/>
                <w:numId w:val="18"/>
              </w:numPr>
              <w:ind w:right="1095"/>
              <w:jc w:val="left"/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bottom w:val="nil"/>
            </w:tcBorders>
          </w:tcPr>
          <w:p w14:paraId="064590B1" w14:textId="4693E874" w:rsidR="00526B07" w:rsidRPr="00526B07" w:rsidRDefault="00942BE9" w:rsidP="009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program.program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001" w:type="dxa"/>
            <w:tcBorders>
              <w:top w:val="nil"/>
              <w:bottom w:val="nil"/>
            </w:tcBorders>
          </w:tcPr>
          <w:p w14:paraId="35CC9D09" w14:textId="6DEBA79F" w:rsidR="00526B07" w:rsidRPr="00942BE9" w:rsidRDefault="00942BE9" w:rsidP="009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program.program</w:t>
            </w:r>
            <w:proofErr w:type="gramEnd"/>
            <w:r>
              <w:rPr>
                <w:lang w:val="en-US"/>
              </w:rPr>
              <w:t>_direction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91" w:type="dxa"/>
            <w:tcBorders>
              <w:top w:val="nil"/>
              <w:bottom w:val="nil"/>
            </w:tcBorders>
          </w:tcPr>
          <w:p w14:paraId="27A8A23E" w14:textId="09C21E1D" w:rsidR="00526B07" w:rsidRPr="00942BE9" w:rsidRDefault="00942BE9" w:rsidP="009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program.program</w:t>
            </w:r>
            <w:proofErr w:type="spellEnd"/>
            <w:proofErr w:type="gramEnd"/>
            <w:r>
              <w:t>_</w:t>
            </w:r>
            <w:r>
              <w:rPr>
                <w:lang w:val="en-US"/>
              </w:rPr>
              <w:t>employment}}</w:t>
            </w:r>
          </w:p>
        </w:tc>
        <w:tc>
          <w:tcPr>
            <w:tcW w:w="2285" w:type="dxa"/>
            <w:tcBorders>
              <w:top w:val="nil"/>
              <w:bottom w:val="nil"/>
            </w:tcBorders>
          </w:tcPr>
          <w:p w14:paraId="1BE1B5DA" w14:textId="18ED838E" w:rsidR="008B22E7" w:rsidRPr="00942BE9" w:rsidRDefault="00942BE9" w:rsidP="009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program.program</w:t>
            </w:r>
            <w:proofErr w:type="gramEnd"/>
            <w:r>
              <w:rPr>
                <w:lang w:val="en-US"/>
              </w:rPr>
              <w:t>_requirement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5AE41F4" w14:textId="25CEF48C" w:rsidR="00526B07" w:rsidRPr="00942BE9" w:rsidRDefault="00942BE9" w:rsidP="00942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program.program</w:t>
            </w:r>
            <w:proofErr w:type="gramEnd"/>
            <w:r>
              <w:rPr>
                <w:lang w:val="en-US"/>
              </w:rPr>
              <w:t>_count_favourite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533097" w14:paraId="4BF97C10" w14:textId="77777777" w:rsidTr="0057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1" w:type="dxa"/>
            <w:gridSpan w:val="6"/>
            <w:tcBorders>
              <w:top w:val="nil"/>
            </w:tcBorders>
          </w:tcPr>
          <w:p w14:paraId="1A0EFC80" w14:textId="628836FC" w:rsidR="00533097" w:rsidRPr="00533097" w:rsidRDefault="00533097" w:rsidP="00533097">
            <w:pPr>
              <w:jc w:val="left"/>
              <w:rPr>
                <w:b w:val="0"/>
                <w:bCs/>
                <w:lang w:val="en-US"/>
              </w:rPr>
            </w:pPr>
            <w:r w:rsidRPr="00533097">
              <w:rPr>
                <w:b w:val="0"/>
                <w:bCs/>
                <w:lang w:val="en-US"/>
              </w:rPr>
              <w:t xml:space="preserve">{% </w:t>
            </w:r>
            <w:proofErr w:type="spellStart"/>
            <w:r w:rsidRPr="00533097">
              <w:rPr>
                <w:b w:val="0"/>
                <w:bCs/>
                <w:lang w:val="en-US"/>
              </w:rPr>
              <w:t>endfor</w:t>
            </w:r>
            <w:proofErr w:type="spellEnd"/>
            <w:r w:rsidRPr="00533097">
              <w:rPr>
                <w:b w:val="0"/>
                <w:bCs/>
                <w:lang w:val="en-US"/>
              </w:rPr>
              <w:t xml:space="preserve"> %}</w:t>
            </w:r>
          </w:p>
        </w:tc>
      </w:tr>
    </w:tbl>
    <w:p w14:paraId="7918E431" w14:textId="7EABE291" w:rsidR="005917A3" w:rsidRPr="00942BE9" w:rsidRDefault="000A457D" w:rsidP="00533097">
      <w:pPr>
        <w:rPr>
          <w:lang w:val="en-US"/>
        </w:rPr>
      </w:pPr>
    </w:p>
    <w:sectPr w:rsidR="005917A3" w:rsidRPr="00942BE9" w:rsidSect="00DC5D69">
      <w:footerReference w:type="default" r:id="rId8"/>
      <w:pgSz w:w="11907" w:h="16839" w:code="9"/>
      <w:pgMar w:top="5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33B50" w14:textId="77777777" w:rsidR="000A457D" w:rsidRDefault="000A457D">
      <w:pPr>
        <w:spacing w:after="0" w:line="240" w:lineRule="auto"/>
      </w:pPr>
      <w:r>
        <w:separator/>
      </w:r>
    </w:p>
  </w:endnote>
  <w:endnote w:type="continuationSeparator" w:id="0">
    <w:p w14:paraId="36FFCF64" w14:textId="77777777" w:rsidR="000A457D" w:rsidRDefault="000A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8B2FB" w14:textId="77777777" w:rsidR="005917A3" w:rsidRDefault="00B379E7">
        <w:pPr>
          <w:pStyle w:val="af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F96FA" w14:textId="77777777" w:rsidR="000A457D" w:rsidRDefault="000A457D">
      <w:pPr>
        <w:spacing w:after="0" w:line="240" w:lineRule="auto"/>
      </w:pPr>
      <w:r>
        <w:separator/>
      </w:r>
    </w:p>
  </w:footnote>
  <w:footnote w:type="continuationSeparator" w:id="0">
    <w:p w14:paraId="3262E95E" w14:textId="77777777" w:rsidR="000A457D" w:rsidRDefault="000A4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B078A"/>
    <w:multiLevelType w:val="hybridMultilevel"/>
    <w:tmpl w:val="DE3C2C1E"/>
    <w:lvl w:ilvl="0" w:tplc="44C23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74926F5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9E27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29C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65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69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3498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C5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E6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403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05421"/>
    <w:multiLevelType w:val="hybridMultilevel"/>
    <w:tmpl w:val="65723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85102E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F00E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FE37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C39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84F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D8D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88A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68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CEF8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6AC8FB1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4204F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82F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987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60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D8F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A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8C1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E1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28F81344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9774C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DAC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26F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C2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782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E1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CC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0C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3AF66F1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61FA07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74C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E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A4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AA1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EC5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A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CE4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716E217C">
      <w:start w:val="1"/>
      <w:numFmt w:val="decimal"/>
      <w:pStyle w:val="a0"/>
      <w:lvlText w:val="%1."/>
      <w:lvlJc w:val="left"/>
      <w:pPr>
        <w:ind w:left="720" w:hanging="360"/>
      </w:pPr>
    </w:lvl>
    <w:lvl w:ilvl="1" w:tplc="E7A8B302">
      <w:start w:val="1"/>
      <w:numFmt w:val="lowerLetter"/>
      <w:lvlText w:val="%2."/>
      <w:lvlJc w:val="left"/>
      <w:pPr>
        <w:ind w:left="1440" w:hanging="360"/>
      </w:pPr>
    </w:lvl>
    <w:lvl w:ilvl="2" w:tplc="FF283190">
      <w:start w:val="1"/>
      <w:numFmt w:val="lowerRoman"/>
      <w:lvlText w:val="%3."/>
      <w:lvlJc w:val="right"/>
      <w:pPr>
        <w:ind w:left="2160" w:hanging="180"/>
      </w:pPr>
    </w:lvl>
    <w:lvl w:ilvl="3" w:tplc="B1A8208C">
      <w:start w:val="1"/>
      <w:numFmt w:val="decimal"/>
      <w:lvlText w:val="%4."/>
      <w:lvlJc w:val="left"/>
      <w:pPr>
        <w:ind w:left="2880" w:hanging="360"/>
      </w:pPr>
    </w:lvl>
    <w:lvl w:ilvl="4" w:tplc="1B0C090C" w:tentative="1">
      <w:start w:val="1"/>
      <w:numFmt w:val="lowerLetter"/>
      <w:lvlText w:val="%5."/>
      <w:lvlJc w:val="left"/>
      <w:pPr>
        <w:ind w:left="3600" w:hanging="360"/>
      </w:pPr>
    </w:lvl>
    <w:lvl w:ilvl="5" w:tplc="94145DAE" w:tentative="1">
      <w:start w:val="1"/>
      <w:numFmt w:val="lowerRoman"/>
      <w:lvlText w:val="%6."/>
      <w:lvlJc w:val="right"/>
      <w:pPr>
        <w:ind w:left="4320" w:hanging="180"/>
      </w:pPr>
    </w:lvl>
    <w:lvl w:ilvl="6" w:tplc="3A38D76C" w:tentative="1">
      <w:start w:val="1"/>
      <w:numFmt w:val="decimal"/>
      <w:lvlText w:val="%7."/>
      <w:lvlJc w:val="left"/>
      <w:pPr>
        <w:ind w:left="5040" w:hanging="360"/>
      </w:pPr>
    </w:lvl>
    <w:lvl w:ilvl="7" w:tplc="CDF602B6" w:tentative="1">
      <w:start w:val="1"/>
      <w:numFmt w:val="lowerLetter"/>
      <w:lvlText w:val="%8."/>
      <w:lvlJc w:val="left"/>
      <w:pPr>
        <w:ind w:left="5760" w:hanging="360"/>
      </w:pPr>
    </w:lvl>
    <w:lvl w:ilvl="8" w:tplc="8026B5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51"/>
    <w:rsid w:val="00003476"/>
    <w:rsid w:val="000A457D"/>
    <w:rsid w:val="001704FA"/>
    <w:rsid w:val="00322806"/>
    <w:rsid w:val="003D3642"/>
    <w:rsid w:val="004D4523"/>
    <w:rsid w:val="00526B07"/>
    <w:rsid w:val="00533097"/>
    <w:rsid w:val="00606B4E"/>
    <w:rsid w:val="008B22E7"/>
    <w:rsid w:val="00942BE9"/>
    <w:rsid w:val="00B379E7"/>
    <w:rsid w:val="00C25CF1"/>
    <w:rsid w:val="00D67E51"/>
    <w:rsid w:val="00D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F98B8"/>
  <w15:docId w15:val="{D2C780DE-E2BB-5140-92B4-FD4D54CE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ru-RU" w:eastAsia="ja-JP" w:bidi="ru-RU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12BC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a6">
    <w:name w:val="Подзаголовок Знак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Заголовок Знак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21">
    <w:name w:val="Quote"/>
    <w:basedOn w:val="a1"/>
    <w:next w:val="a1"/>
    <w:link w:val="2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Автор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e">
    <w:name w:val="Emphasis"/>
    <w:basedOn w:val="a2"/>
    <w:uiPriority w:val="20"/>
    <w:semiHidden/>
    <w:unhideWhenUsed/>
    <w:qFormat/>
    <w:rPr>
      <w:b/>
      <w:i/>
      <w:iCs/>
    </w:rPr>
  </w:style>
  <w:style w:type="character" w:styleId="af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0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1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2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4">
    <w:name w:val="Placeholder Text"/>
    <w:basedOn w:val="a2"/>
    <w:uiPriority w:val="99"/>
    <w:semiHidden/>
    <w:rPr>
      <w:color w:val="808080"/>
    </w:rPr>
  </w:style>
  <w:style w:type="paragraph" w:styleId="af5">
    <w:name w:val="footer"/>
    <w:basedOn w:val="a1"/>
    <w:link w:val="af6"/>
    <w:uiPriority w:val="99"/>
    <w:unhideWhenUsed/>
    <w:qFormat/>
    <w:pPr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</w:style>
  <w:style w:type="paragraph" w:styleId="af7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Выделенная цитата Знак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8">
    <w:name w:val="header"/>
    <w:basedOn w:val="a1"/>
    <w:link w:val="af9"/>
    <w:uiPriority w:val="99"/>
    <w:qFormat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af9">
    <w:name w:val="Верхний колонтитул Знак"/>
    <w:basedOn w:val="a2"/>
    <w:link w:val="af8"/>
    <w:uiPriority w:val="99"/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a">
    <w:name w:val="List Paragraph"/>
    <w:basedOn w:val="a1"/>
    <w:uiPriority w:val="34"/>
    <w:unhideWhenUsed/>
    <w:qFormat/>
    <w:rsid w:val="0094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yaanosova/Library/Containers/com.microsoft.Word/Data/Library/Application%20Support/Microsoft/Office/16.0/DTS/ru-RU%7bD211EB40-1A1E-DE4F-9B55-3125E3BD2279%7d/%7b20C623F4-6E43-9F48-B4AB-58344056D747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{20C623F4-6E43-9F48-B4AB-58344056D747}tf10002081.dotx</Template>
  <TotalTime>63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Автор</dc:creator>
  <cp:lastModifiedBy>Автор</cp:lastModifiedBy>
  <cp:revision>5</cp:revision>
  <dcterms:created xsi:type="dcterms:W3CDTF">2021-02-28T14:42:00Z</dcterms:created>
  <dcterms:modified xsi:type="dcterms:W3CDTF">2021-05-30T11:03:00Z</dcterms:modified>
</cp:coreProperties>
</file>